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微信授权登陆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wx_login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获取顶部导航栏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get_top_nav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{"id":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,"name":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{"id":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,"name":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获取轮播图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get_banner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pos:1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顶部导航栏id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广告id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标题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广告位id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"pic":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获取首页热门推荐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get_index_hot_weibo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cate_id: 作品id  行业id  机构id  飞手id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{"id":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"create_time":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"",   feed:普通微博  repost:转发微博  image:图片微博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"a:2:{s:6:\"source\";N;s:8:\"sourceId\";i:37;}",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"user_info": "[uid:用户id,nickname:昵称,path:头像路径]"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cate_info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name:分类名],</w:t>
      </w: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name:分类名],</w:t>
      </w: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name:分类名]....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"img_path": "[img,img,img...]"(图片路径数组)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获取最新微博列表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get_newest_weibo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p:1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分页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cate_id: 作品id  行业id  机构id  飞手id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"content":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"create_time":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"comment_count":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评论总数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likes_count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点赞总数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"repost_count":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转发总数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"user_info": "[uid:用户id,nickname:昵称,path:头像路径]"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cate_info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name:分类名],</w:t>
      </w: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name:分类名],</w:t>
      </w: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name:分类名]....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"img_path": "[img,img,img...]"(图片路径数组)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被当前登陆用户点过赞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"weibo_total":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微博总数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"now_page":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当前页数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"total_page":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总页数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接口5.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获取微博详情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get_weibo_info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0 微博id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user_id:0 当前用户id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{"id": 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"title":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"create_time": 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"comment_count": 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"likes_count": 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"user":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"uid":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"nickname":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"signature":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"path":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"cate_info":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{"id": "","name": ""},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{"id": "","name": ""},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{"id": "","name": ""}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],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"img_list": "[img,img,img...]"(图片路径数组)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"is_follow":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ab/>
        <w:t>//是否关注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接口6.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获取微博评论列表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get_weibo_comments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weibo_id: 0 微博id  p:1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{"id":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"uid":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"weibo_id":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"content":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"user": 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"uid":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"nickname":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"path": ""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头像路径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"create_time":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},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{....}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“comment_total”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//评论总数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now_page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//当前页数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total_page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//总页数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接口7.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do_comments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user_id: 1 用户id  weibo_id:1 微博id  content:1 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auth_key:md5(time+auth_key)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timestamp:当前时间戳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token:1 用户token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{"comment_id":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接口8.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转发微博信息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repost_info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source_id: 0 初始转发微博id  weibo_id:0 微博id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auth_key:md5(time+auth_key)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timestamp:当前时间戳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token:1 用户token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{"weiboId":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,"weiboContent": "","sourceId":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接口9.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转发微博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do_repost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source_id: 0 初始转发微博id  weibo_id:0 微博id  content: 内容  type: 类型   becomment: bool 是否同时发布评论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{"weiboId":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,"weiboContent": "","sourceId":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接口10.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获取粉丝列表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get_fans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user_id: 1 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{"who_follow":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"avatar32":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"avatar64":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"avatar128":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"avatar256":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"avatar512":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"space_url":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"space_link":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"space_mob_url":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"uid":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"nickname":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"fans":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"weibocount":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"title":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"score1":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"signature":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"real_nickname":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获取分类标签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get_cat_tags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"",...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发表微博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save_weibo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user_id:1 用户id   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标题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content:1 内容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category:[cate_id,cate_id,cate_id...]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分类id数组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img_id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img_id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img_id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...]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图片id数组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"发布成功":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搜索微博及用户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keywords: 关键字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"weibo_id":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2...],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2...</w:t>
      </w:r>
    </w:p>
    <w:p>
      <w:pPr>
        <w:widowControl w:val="0"/>
        <w:numPr>
          <w:ilvl w:val="0"/>
          <w:numId w:val="0"/>
        </w:numPr>
        <w:ind w:firstLine="3150" w:firstLineChars="1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获取通知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notices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user_id: 用户id  type:  类型:  1:官方通知  2:互动消息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"title":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"is_force":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"content":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"link":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"status":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"create_time":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"end_time":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"sort":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"arrive": ""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接口15.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个人中心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user_center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user_id: 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"uid":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"content":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"create_time":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"comment_count":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"status":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"is_top":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"type":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"data": ""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"repost_count":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"from": ""},</w:t>
      </w:r>
    </w:p>
    <w:p>
      <w:pPr>
        <w:widowControl w:val="0"/>
        <w:numPr>
          <w:ilvl w:val="0"/>
          <w:numId w:val="0"/>
        </w:numPr>
        <w:ind w:left="210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接口16.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我的关注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user_follow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user_id:1 用户id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P:(int)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当前页数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type:1 类型: weibo:关注的微博 user:关注的用户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"uid":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"content":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"create_time":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"comment_count":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"status":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"is_top":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"type":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"data": ""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"repost_count":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"from": ""},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“comment_total”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//评论总数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now_page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//当前页数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total_page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//总页数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接口16.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获取用户基础资料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get_user_info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user_id:1 用户id  login_id: 当前登陆用户id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 {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"nickname": "",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"sex": "",  性别:  1:男  2:女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"signature": "",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reg_time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注册时间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avatar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用户头像地址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“background_img”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背景图片地址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“is_follow”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1/0 是否关注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“weibo_count”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作品总数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“follow_count”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关注总数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“fans_count”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粉丝总数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“likes_count”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喜欢总数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“all_comment_count”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所有作品被评论总数</w:t>
      </w:r>
    </w:p>
    <w:p>
      <w:pPr>
        <w:widowControl w:val="0"/>
        <w:numPr>
          <w:ilvl w:val="0"/>
          <w:numId w:val="0"/>
        </w:numPr>
        <w:ind w:left="168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“all_likes_count”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所有作品被喜欢总数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接口17.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更新用户基础资料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save_my_info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nickname:1 用户昵称  sex:1 性别:1:男  2:女  phone:手机号码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Signature:1 简介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user_id:用户id  captcha:短信验证码  bkg_img:背景图片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"error/success",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接口18.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获取用户作品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get_user_profiles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user_id:1 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 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["id":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"create_time":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"comment_count":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评论总数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likes_count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点赞总数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"repost_count":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转发总数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"",  状态: -1.删除  0.禁用  1.启用  2.未审核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"a:2:{s:6:\"source\";N;s:8:\"sourceId\";i:37;}",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"user_info": "[uid:用户id,nickname:昵称,path:头像路径]"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cate_info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name:分类名],</w:t>
      </w: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name:分类名],</w:t>
      </w: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name:分类名]....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"img_path": "[img,img,img...]"(图片路径数组)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被当前登陆用户点过赞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],[]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接口19.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获取用户动态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get_user_dynamic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user_id:1 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{["id": "","from_id": "","title": "","content": "","url": "","args": "","type": "","create_time": "","status": ""],[...]}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接口20.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获取短信验证码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get_message_code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phone:1 手机号码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短信发送成功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接口21.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微博图片上传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upload_one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imgfile: 图片文件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"上传成功",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img_id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接口22.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微博点赞/取消点赞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support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微博id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user_id:用户id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"点赞成功",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"data":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接口23.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关注用户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get_follow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who_follow: 当前登陆用户id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follow_who:被关注用户id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"关注成功",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"data":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接口24.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根据分类标签获取微博列表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操作方法: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get_cate_weibo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p:1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分页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cate_id: 作品id  行业id  机构id  飞手id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 当前登陆用户id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tag_id:  标签id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0/1,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"data":{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"",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"content":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"create_time":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"comment_count":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评论总数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likes_count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点赞总数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"repost_count":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转发总数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"user_info": "[uid:用户id,nickname:昵称,path:头像路径]"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cate_info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name:分类名],</w:t>
      </w: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name:分类名],</w:t>
      </w:r>
    </w:p>
    <w:p>
      <w:pPr>
        <w:widowControl w:val="0"/>
        <w:numPr>
          <w:ilvl w:val="0"/>
          <w:numId w:val="0"/>
        </w:numPr>
        <w:ind w:firstLine="3570" w:firstLineChars="1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:分类id  name:分类名]....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"img_path": "[img,img,img...]"(图片路径数组)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被当前登陆用户点过赞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"weibo_total":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微博总数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"now_page":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当前页数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"total_page":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总页数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6170A"/>
    <w:rsid w:val="00044A31"/>
    <w:rsid w:val="00046088"/>
    <w:rsid w:val="002C181C"/>
    <w:rsid w:val="00316375"/>
    <w:rsid w:val="004A1219"/>
    <w:rsid w:val="00675DE4"/>
    <w:rsid w:val="00856FD1"/>
    <w:rsid w:val="008D6108"/>
    <w:rsid w:val="008E10AF"/>
    <w:rsid w:val="009F630B"/>
    <w:rsid w:val="00A31FC0"/>
    <w:rsid w:val="00B23F6E"/>
    <w:rsid w:val="00B726C4"/>
    <w:rsid w:val="00C172EC"/>
    <w:rsid w:val="00CB76F2"/>
    <w:rsid w:val="00F65AFC"/>
    <w:rsid w:val="010B2AF3"/>
    <w:rsid w:val="011220AF"/>
    <w:rsid w:val="012C0879"/>
    <w:rsid w:val="01333427"/>
    <w:rsid w:val="013F3B29"/>
    <w:rsid w:val="014728FA"/>
    <w:rsid w:val="01544DDE"/>
    <w:rsid w:val="01555D96"/>
    <w:rsid w:val="016F615A"/>
    <w:rsid w:val="01731224"/>
    <w:rsid w:val="017E1B49"/>
    <w:rsid w:val="018A4407"/>
    <w:rsid w:val="01A224F1"/>
    <w:rsid w:val="01AB68FC"/>
    <w:rsid w:val="01B87216"/>
    <w:rsid w:val="01C62DCE"/>
    <w:rsid w:val="01DA2669"/>
    <w:rsid w:val="01F30E80"/>
    <w:rsid w:val="02090821"/>
    <w:rsid w:val="02091700"/>
    <w:rsid w:val="020D0201"/>
    <w:rsid w:val="023259E4"/>
    <w:rsid w:val="02486765"/>
    <w:rsid w:val="02711082"/>
    <w:rsid w:val="02A0754B"/>
    <w:rsid w:val="02A23EF6"/>
    <w:rsid w:val="02B71FF0"/>
    <w:rsid w:val="02CE743D"/>
    <w:rsid w:val="02E35FA2"/>
    <w:rsid w:val="02EA2D49"/>
    <w:rsid w:val="02EC72B9"/>
    <w:rsid w:val="034953A6"/>
    <w:rsid w:val="034A18AA"/>
    <w:rsid w:val="03845E06"/>
    <w:rsid w:val="038D2FAA"/>
    <w:rsid w:val="0394033C"/>
    <w:rsid w:val="03A079C2"/>
    <w:rsid w:val="03A34F5A"/>
    <w:rsid w:val="03C011D7"/>
    <w:rsid w:val="03CF1EF2"/>
    <w:rsid w:val="03DE3D1A"/>
    <w:rsid w:val="03E52B43"/>
    <w:rsid w:val="03FB13C7"/>
    <w:rsid w:val="040827F4"/>
    <w:rsid w:val="040D05BC"/>
    <w:rsid w:val="04133D86"/>
    <w:rsid w:val="04262FE0"/>
    <w:rsid w:val="04390623"/>
    <w:rsid w:val="04565804"/>
    <w:rsid w:val="04594FE8"/>
    <w:rsid w:val="04612D2B"/>
    <w:rsid w:val="04771BBC"/>
    <w:rsid w:val="04774854"/>
    <w:rsid w:val="04856A70"/>
    <w:rsid w:val="04A72840"/>
    <w:rsid w:val="04B46A9A"/>
    <w:rsid w:val="04BE5396"/>
    <w:rsid w:val="04D45AA2"/>
    <w:rsid w:val="04F86E78"/>
    <w:rsid w:val="051B7A3A"/>
    <w:rsid w:val="051F51D0"/>
    <w:rsid w:val="05355320"/>
    <w:rsid w:val="053D7482"/>
    <w:rsid w:val="05747333"/>
    <w:rsid w:val="05782FC1"/>
    <w:rsid w:val="057D1498"/>
    <w:rsid w:val="058549CB"/>
    <w:rsid w:val="05C4197B"/>
    <w:rsid w:val="05D039BC"/>
    <w:rsid w:val="05F845C5"/>
    <w:rsid w:val="060664A7"/>
    <w:rsid w:val="06172FA4"/>
    <w:rsid w:val="062711AA"/>
    <w:rsid w:val="063205C5"/>
    <w:rsid w:val="06624E7A"/>
    <w:rsid w:val="066D62EA"/>
    <w:rsid w:val="06786A74"/>
    <w:rsid w:val="06860F98"/>
    <w:rsid w:val="06A81627"/>
    <w:rsid w:val="06B16C78"/>
    <w:rsid w:val="06CC46B4"/>
    <w:rsid w:val="06E429DA"/>
    <w:rsid w:val="06E479DF"/>
    <w:rsid w:val="06F97DD5"/>
    <w:rsid w:val="06FD5269"/>
    <w:rsid w:val="07002BD5"/>
    <w:rsid w:val="072316B1"/>
    <w:rsid w:val="072E567E"/>
    <w:rsid w:val="073828E3"/>
    <w:rsid w:val="073F301F"/>
    <w:rsid w:val="0747239F"/>
    <w:rsid w:val="07566AE0"/>
    <w:rsid w:val="077343EB"/>
    <w:rsid w:val="07935A53"/>
    <w:rsid w:val="079B2CBC"/>
    <w:rsid w:val="07A90BB3"/>
    <w:rsid w:val="07BF7545"/>
    <w:rsid w:val="07CF3226"/>
    <w:rsid w:val="07D33F28"/>
    <w:rsid w:val="07F6170A"/>
    <w:rsid w:val="07F71BF8"/>
    <w:rsid w:val="08034667"/>
    <w:rsid w:val="080F0824"/>
    <w:rsid w:val="081C7A66"/>
    <w:rsid w:val="08207CF2"/>
    <w:rsid w:val="083328BB"/>
    <w:rsid w:val="083D7D64"/>
    <w:rsid w:val="08732E1F"/>
    <w:rsid w:val="088E340C"/>
    <w:rsid w:val="089A4202"/>
    <w:rsid w:val="08A04974"/>
    <w:rsid w:val="08D032E6"/>
    <w:rsid w:val="08D2442B"/>
    <w:rsid w:val="090E10EA"/>
    <w:rsid w:val="09101E5E"/>
    <w:rsid w:val="0928265B"/>
    <w:rsid w:val="09364280"/>
    <w:rsid w:val="09413307"/>
    <w:rsid w:val="0946030C"/>
    <w:rsid w:val="09481119"/>
    <w:rsid w:val="09481798"/>
    <w:rsid w:val="097D033D"/>
    <w:rsid w:val="098532E5"/>
    <w:rsid w:val="09D425B3"/>
    <w:rsid w:val="09DD7763"/>
    <w:rsid w:val="0A100D13"/>
    <w:rsid w:val="0A1227F4"/>
    <w:rsid w:val="0A382133"/>
    <w:rsid w:val="0A384292"/>
    <w:rsid w:val="0A495894"/>
    <w:rsid w:val="0A6E15BB"/>
    <w:rsid w:val="0A874113"/>
    <w:rsid w:val="0A9753D5"/>
    <w:rsid w:val="0AA70F11"/>
    <w:rsid w:val="0AA96768"/>
    <w:rsid w:val="0AB4136F"/>
    <w:rsid w:val="0ABC2583"/>
    <w:rsid w:val="0AEF3157"/>
    <w:rsid w:val="0AF524BC"/>
    <w:rsid w:val="0AFC637A"/>
    <w:rsid w:val="0B121F1E"/>
    <w:rsid w:val="0B2D180A"/>
    <w:rsid w:val="0B3426C4"/>
    <w:rsid w:val="0B3A63A1"/>
    <w:rsid w:val="0B5C08E1"/>
    <w:rsid w:val="0B6112B5"/>
    <w:rsid w:val="0B7108AE"/>
    <w:rsid w:val="0B9E7A5C"/>
    <w:rsid w:val="0BB963B4"/>
    <w:rsid w:val="0BC6622B"/>
    <w:rsid w:val="0BE712A9"/>
    <w:rsid w:val="0BEC4D89"/>
    <w:rsid w:val="0BEF72F1"/>
    <w:rsid w:val="0C014B49"/>
    <w:rsid w:val="0C185146"/>
    <w:rsid w:val="0C2D41CA"/>
    <w:rsid w:val="0C325C3C"/>
    <w:rsid w:val="0C4232B5"/>
    <w:rsid w:val="0C42622E"/>
    <w:rsid w:val="0C707C20"/>
    <w:rsid w:val="0C847A44"/>
    <w:rsid w:val="0C8B39A4"/>
    <w:rsid w:val="0C92479F"/>
    <w:rsid w:val="0C9F6CB7"/>
    <w:rsid w:val="0CC003F6"/>
    <w:rsid w:val="0CC37B4C"/>
    <w:rsid w:val="0CD663FB"/>
    <w:rsid w:val="0CD86F9F"/>
    <w:rsid w:val="0CFD0F5D"/>
    <w:rsid w:val="0D2C0CC2"/>
    <w:rsid w:val="0D31728A"/>
    <w:rsid w:val="0D3355CB"/>
    <w:rsid w:val="0D696C5C"/>
    <w:rsid w:val="0D7E3AFB"/>
    <w:rsid w:val="0DE3493E"/>
    <w:rsid w:val="0DF05830"/>
    <w:rsid w:val="0DFD03C6"/>
    <w:rsid w:val="0DFF0E5F"/>
    <w:rsid w:val="0E013868"/>
    <w:rsid w:val="0E0B741F"/>
    <w:rsid w:val="0E0F7EA0"/>
    <w:rsid w:val="0E397D17"/>
    <w:rsid w:val="0E4B465A"/>
    <w:rsid w:val="0E5E315F"/>
    <w:rsid w:val="0E8E44A0"/>
    <w:rsid w:val="0EA919B5"/>
    <w:rsid w:val="0EE63A2C"/>
    <w:rsid w:val="0EEF0BE2"/>
    <w:rsid w:val="0EEF1F32"/>
    <w:rsid w:val="0EFE255E"/>
    <w:rsid w:val="0F0912EE"/>
    <w:rsid w:val="0F2329CB"/>
    <w:rsid w:val="0F26294A"/>
    <w:rsid w:val="0F762DAF"/>
    <w:rsid w:val="0F777615"/>
    <w:rsid w:val="0F8754C3"/>
    <w:rsid w:val="0F9A32DE"/>
    <w:rsid w:val="0FA349B8"/>
    <w:rsid w:val="0FA85E9A"/>
    <w:rsid w:val="0FAF2EC0"/>
    <w:rsid w:val="0FCD7253"/>
    <w:rsid w:val="0FD96487"/>
    <w:rsid w:val="0FEA380C"/>
    <w:rsid w:val="0FEB1896"/>
    <w:rsid w:val="100638F7"/>
    <w:rsid w:val="100E4170"/>
    <w:rsid w:val="10322665"/>
    <w:rsid w:val="10425763"/>
    <w:rsid w:val="104625EB"/>
    <w:rsid w:val="1062601A"/>
    <w:rsid w:val="107F18EB"/>
    <w:rsid w:val="10926306"/>
    <w:rsid w:val="10BE02A3"/>
    <w:rsid w:val="10CA1979"/>
    <w:rsid w:val="10ED3A79"/>
    <w:rsid w:val="110B6BA7"/>
    <w:rsid w:val="1117482B"/>
    <w:rsid w:val="111A7107"/>
    <w:rsid w:val="11216658"/>
    <w:rsid w:val="112C3D94"/>
    <w:rsid w:val="112E45D2"/>
    <w:rsid w:val="11311D8C"/>
    <w:rsid w:val="11422894"/>
    <w:rsid w:val="116219BB"/>
    <w:rsid w:val="117F66CB"/>
    <w:rsid w:val="11880B45"/>
    <w:rsid w:val="119455D2"/>
    <w:rsid w:val="11B930E6"/>
    <w:rsid w:val="11BE51D5"/>
    <w:rsid w:val="11C2390B"/>
    <w:rsid w:val="11D13291"/>
    <w:rsid w:val="11E73BEE"/>
    <w:rsid w:val="1203399C"/>
    <w:rsid w:val="120B258E"/>
    <w:rsid w:val="12325692"/>
    <w:rsid w:val="1258207C"/>
    <w:rsid w:val="12871E21"/>
    <w:rsid w:val="12A91312"/>
    <w:rsid w:val="12AD70A8"/>
    <w:rsid w:val="12CA09E9"/>
    <w:rsid w:val="12D55C3D"/>
    <w:rsid w:val="12DA1A65"/>
    <w:rsid w:val="12DB1AB3"/>
    <w:rsid w:val="12F85F08"/>
    <w:rsid w:val="130D7E54"/>
    <w:rsid w:val="13236464"/>
    <w:rsid w:val="133B713C"/>
    <w:rsid w:val="13411E46"/>
    <w:rsid w:val="13444789"/>
    <w:rsid w:val="134A1F4C"/>
    <w:rsid w:val="13803A70"/>
    <w:rsid w:val="13825314"/>
    <w:rsid w:val="13851639"/>
    <w:rsid w:val="13A0054D"/>
    <w:rsid w:val="13C301F3"/>
    <w:rsid w:val="13C73E91"/>
    <w:rsid w:val="13C97B90"/>
    <w:rsid w:val="13D432AE"/>
    <w:rsid w:val="13D9584C"/>
    <w:rsid w:val="13E16602"/>
    <w:rsid w:val="13FD1BE9"/>
    <w:rsid w:val="14120680"/>
    <w:rsid w:val="14184B72"/>
    <w:rsid w:val="143E7193"/>
    <w:rsid w:val="14441FCD"/>
    <w:rsid w:val="14740525"/>
    <w:rsid w:val="14972C06"/>
    <w:rsid w:val="14975716"/>
    <w:rsid w:val="14B50A30"/>
    <w:rsid w:val="14C36242"/>
    <w:rsid w:val="14C537F8"/>
    <w:rsid w:val="14CF0478"/>
    <w:rsid w:val="14F0349E"/>
    <w:rsid w:val="14F81DBE"/>
    <w:rsid w:val="150C1635"/>
    <w:rsid w:val="15191D62"/>
    <w:rsid w:val="15286C6E"/>
    <w:rsid w:val="153E571A"/>
    <w:rsid w:val="154163B7"/>
    <w:rsid w:val="15483FE8"/>
    <w:rsid w:val="15872EBE"/>
    <w:rsid w:val="15A6651F"/>
    <w:rsid w:val="15C739E8"/>
    <w:rsid w:val="15CC41A1"/>
    <w:rsid w:val="15DF2F7A"/>
    <w:rsid w:val="15E76CB4"/>
    <w:rsid w:val="15F357CF"/>
    <w:rsid w:val="16037086"/>
    <w:rsid w:val="163051BC"/>
    <w:rsid w:val="1636141D"/>
    <w:rsid w:val="1665119C"/>
    <w:rsid w:val="169479DE"/>
    <w:rsid w:val="16B34212"/>
    <w:rsid w:val="16DE5FEE"/>
    <w:rsid w:val="16F9178C"/>
    <w:rsid w:val="16F9627B"/>
    <w:rsid w:val="1702438F"/>
    <w:rsid w:val="17304748"/>
    <w:rsid w:val="173369CB"/>
    <w:rsid w:val="175B6EA6"/>
    <w:rsid w:val="17781620"/>
    <w:rsid w:val="17872C86"/>
    <w:rsid w:val="178E13D5"/>
    <w:rsid w:val="179F61E1"/>
    <w:rsid w:val="17BF6672"/>
    <w:rsid w:val="17DB050A"/>
    <w:rsid w:val="17EB6EEC"/>
    <w:rsid w:val="17F458CF"/>
    <w:rsid w:val="17FF31CE"/>
    <w:rsid w:val="18054D3C"/>
    <w:rsid w:val="180917EC"/>
    <w:rsid w:val="18183A8B"/>
    <w:rsid w:val="184F5BC9"/>
    <w:rsid w:val="18534600"/>
    <w:rsid w:val="18A64381"/>
    <w:rsid w:val="18B754FA"/>
    <w:rsid w:val="18BB5D54"/>
    <w:rsid w:val="18CE7CBC"/>
    <w:rsid w:val="18D8696B"/>
    <w:rsid w:val="18D92B8A"/>
    <w:rsid w:val="19094A1E"/>
    <w:rsid w:val="190E02BE"/>
    <w:rsid w:val="191408C8"/>
    <w:rsid w:val="191F04D7"/>
    <w:rsid w:val="1925453F"/>
    <w:rsid w:val="19482947"/>
    <w:rsid w:val="19507D0F"/>
    <w:rsid w:val="195850EC"/>
    <w:rsid w:val="195A3EEB"/>
    <w:rsid w:val="195B24E8"/>
    <w:rsid w:val="196956F7"/>
    <w:rsid w:val="196F3DA0"/>
    <w:rsid w:val="19915AD5"/>
    <w:rsid w:val="19956A59"/>
    <w:rsid w:val="19A53035"/>
    <w:rsid w:val="19D061FE"/>
    <w:rsid w:val="19D25302"/>
    <w:rsid w:val="19E506C4"/>
    <w:rsid w:val="19EB2E86"/>
    <w:rsid w:val="19F82B3A"/>
    <w:rsid w:val="1A02461E"/>
    <w:rsid w:val="1A074A20"/>
    <w:rsid w:val="1A0A0949"/>
    <w:rsid w:val="1A0A17E5"/>
    <w:rsid w:val="1A0B4D40"/>
    <w:rsid w:val="1A165A18"/>
    <w:rsid w:val="1A165C11"/>
    <w:rsid w:val="1A201662"/>
    <w:rsid w:val="1A344767"/>
    <w:rsid w:val="1A36452F"/>
    <w:rsid w:val="1A42623B"/>
    <w:rsid w:val="1A556FB8"/>
    <w:rsid w:val="1A733ED1"/>
    <w:rsid w:val="1A7901E4"/>
    <w:rsid w:val="1A7D26EA"/>
    <w:rsid w:val="1A926601"/>
    <w:rsid w:val="1ABD2A4D"/>
    <w:rsid w:val="1ABE4144"/>
    <w:rsid w:val="1AC00868"/>
    <w:rsid w:val="1AC21814"/>
    <w:rsid w:val="1AD50B39"/>
    <w:rsid w:val="1AD94EE8"/>
    <w:rsid w:val="1AEA15F3"/>
    <w:rsid w:val="1AEA1AE1"/>
    <w:rsid w:val="1AED3CC9"/>
    <w:rsid w:val="1AF217BB"/>
    <w:rsid w:val="1B1E0575"/>
    <w:rsid w:val="1B271630"/>
    <w:rsid w:val="1B335543"/>
    <w:rsid w:val="1B431F1E"/>
    <w:rsid w:val="1B78457C"/>
    <w:rsid w:val="1B8B052B"/>
    <w:rsid w:val="1BAF1C6F"/>
    <w:rsid w:val="1BCC54CF"/>
    <w:rsid w:val="1BE20326"/>
    <w:rsid w:val="1C190766"/>
    <w:rsid w:val="1C1B040E"/>
    <w:rsid w:val="1C422FA7"/>
    <w:rsid w:val="1C4306F5"/>
    <w:rsid w:val="1C5060B0"/>
    <w:rsid w:val="1C5322FE"/>
    <w:rsid w:val="1C5333F7"/>
    <w:rsid w:val="1C5B616E"/>
    <w:rsid w:val="1C60562B"/>
    <w:rsid w:val="1C6B1E1D"/>
    <w:rsid w:val="1C7C07F0"/>
    <w:rsid w:val="1C9B5DE3"/>
    <w:rsid w:val="1C9E31BA"/>
    <w:rsid w:val="1CA63372"/>
    <w:rsid w:val="1CAC18DA"/>
    <w:rsid w:val="1CF06B8D"/>
    <w:rsid w:val="1D2F5CB4"/>
    <w:rsid w:val="1D5F0EF0"/>
    <w:rsid w:val="1D676761"/>
    <w:rsid w:val="1D6A4463"/>
    <w:rsid w:val="1DCE4CEC"/>
    <w:rsid w:val="1DE64741"/>
    <w:rsid w:val="1E045DDF"/>
    <w:rsid w:val="1E17596F"/>
    <w:rsid w:val="1E1D0DE1"/>
    <w:rsid w:val="1E2A1086"/>
    <w:rsid w:val="1E327426"/>
    <w:rsid w:val="1E41207E"/>
    <w:rsid w:val="1E4C0849"/>
    <w:rsid w:val="1E6E2386"/>
    <w:rsid w:val="1E9406AF"/>
    <w:rsid w:val="1E982A1A"/>
    <w:rsid w:val="1ECB6574"/>
    <w:rsid w:val="1ECC5C2E"/>
    <w:rsid w:val="1EE256C4"/>
    <w:rsid w:val="1EF650B4"/>
    <w:rsid w:val="1F2B754D"/>
    <w:rsid w:val="1F79123F"/>
    <w:rsid w:val="1FA24CC8"/>
    <w:rsid w:val="1FB733B5"/>
    <w:rsid w:val="1FFB0350"/>
    <w:rsid w:val="1FFB20FB"/>
    <w:rsid w:val="20153A15"/>
    <w:rsid w:val="201B7F77"/>
    <w:rsid w:val="201C2B33"/>
    <w:rsid w:val="201E6959"/>
    <w:rsid w:val="204A6799"/>
    <w:rsid w:val="20615F6C"/>
    <w:rsid w:val="206C5725"/>
    <w:rsid w:val="208147A0"/>
    <w:rsid w:val="20882DF6"/>
    <w:rsid w:val="208C4E08"/>
    <w:rsid w:val="208D7C9F"/>
    <w:rsid w:val="20D062D1"/>
    <w:rsid w:val="20EF1A47"/>
    <w:rsid w:val="20F80448"/>
    <w:rsid w:val="2109172A"/>
    <w:rsid w:val="214B3B55"/>
    <w:rsid w:val="214B541F"/>
    <w:rsid w:val="215F6855"/>
    <w:rsid w:val="217E5A31"/>
    <w:rsid w:val="21835FF4"/>
    <w:rsid w:val="21862ACB"/>
    <w:rsid w:val="218F1E4F"/>
    <w:rsid w:val="21A1235A"/>
    <w:rsid w:val="21B41EFF"/>
    <w:rsid w:val="21B74887"/>
    <w:rsid w:val="220D0313"/>
    <w:rsid w:val="221D302B"/>
    <w:rsid w:val="222D2013"/>
    <w:rsid w:val="227225F5"/>
    <w:rsid w:val="22AC1A12"/>
    <w:rsid w:val="22B17A75"/>
    <w:rsid w:val="22B36261"/>
    <w:rsid w:val="22CD6764"/>
    <w:rsid w:val="22EE7715"/>
    <w:rsid w:val="23107DE2"/>
    <w:rsid w:val="234F13AB"/>
    <w:rsid w:val="236E2FCD"/>
    <w:rsid w:val="23757D0C"/>
    <w:rsid w:val="239F0735"/>
    <w:rsid w:val="23A971EB"/>
    <w:rsid w:val="23FA4FD7"/>
    <w:rsid w:val="2400011F"/>
    <w:rsid w:val="24270B05"/>
    <w:rsid w:val="244777DB"/>
    <w:rsid w:val="244D33A0"/>
    <w:rsid w:val="244F16D7"/>
    <w:rsid w:val="24515A22"/>
    <w:rsid w:val="24517401"/>
    <w:rsid w:val="245B7323"/>
    <w:rsid w:val="246E2AEC"/>
    <w:rsid w:val="246E3B11"/>
    <w:rsid w:val="247F1283"/>
    <w:rsid w:val="24806775"/>
    <w:rsid w:val="24885E8D"/>
    <w:rsid w:val="248E3D07"/>
    <w:rsid w:val="24971249"/>
    <w:rsid w:val="24CD7B2C"/>
    <w:rsid w:val="24D02C7F"/>
    <w:rsid w:val="24D20D1B"/>
    <w:rsid w:val="24EB6B74"/>
    <w:rsid w:val="24F60FB5"/>
    <w:rsid w:val="24FE56AA"/>
    <w:rsid w:val="25097573"/>
    <w:rsid w:val="2537474A"/>
    <w:rsid w:val="255B0E5E"/>
    <w:rsid w:val="255C7B78"/>
    <w:rsid w:val="257A4942"/>
    <w:rsid w:val="257D5EA4"/>
    <w:rsid w:val="258E1933"/>
    <w:rsid w:val="25BD6CFA"/>
    <w:rsid w:val="25C1698F"/>
    <w:rsid w:val="25C747FA"/>
    <w:rsid w:val="2619134B"/>
    <w:rsid w:val="26243F02"/>
    <w:rsid w:val="263A685D"/>
    <w:rsid w:val="265F01D1"/>
    <w:rsid w:val="26774B85"/>
    <w:rsid w:val="268374EE"/>
    <w:rsid w:val="2685361E"/>
    <w:rsid w:val="26B87BCA"/>
    <w:rsid w:val="26EE4F7D"/>
    <w:rsid w:val="2706371C"/>
    <w:rsid w:val="270C1DEC"/>
    <w:rsid w:val="27396F9A"/>
    <w:rsid w:val="27482E81"/>
    <w:rsid w:val="27932BBE"/>
    <w:rsid w:val="27AC0DA0"/>
    <w:rsid w:val="27B82E53"/>
    <w:rsid w:val="27C86B5A"/>
    <w:rsid w:val="27D23B21"/>
    <w:rsid w:val="28075CD6"/>
    <w:rsid w:val="281C6FCE"/>
    <w:rsid w:val="28294076"/>
    <w:rsid w:val="284673E9"/>
    <w:rsid w:val="2852090C"/>
    <w:rsid w:val="285E1139"/>
    <w:rsid w:val="285F2082"/>
    <w:rsid w:val="2865717C"/>
    <w:rsid w:val="288A34C9"/>
    <w:rsid w:val="28A6248A"/>
    <w:rsid w:val="28CA4E56"/>
    <w:rsid w:val="28D448D4"/>
    <w:rsid w:val="28DA5C3E"/>
    <w:rsid w:val="28DE13D4"/>
    <w:rsid w:val="28F52AFD"/>
    <w:rsid w:val="28F735C0"/>
    <w:rsid w:val="2922157D"/>
    <w:rsid w:val="298F6C25"/>
    <w:rsid w:val="29A019D6"/>
    <w:rsid w:val="29C62E17"/>
    <w:rsid w:val="29D064FC"/>
    <w:rsid w:val="29DB6592"/>
    <w:rsid w:val="2A1358BA"/>
    <w:rsid w:val="2A165ED8"/>
    <w:rsid w:val="2A241F23"/>
    <w:rsid w:val="2A29349A"/>
    <w:rsid w:val="2A4447E2"/>
    <w:rsid w:val="2A50317F"/>
    <w:rsid w:val="2A7112BD"/>
    <w:rsid w:val="2A76487C"/>
    <w:rsid w:val="2A7C692A"/>
    <w:rsid w:val="2A881DA7"/>
    <w:rsid w:val="2A944E1C"/>
    <w:rsid w:val="2A955194"/>
    <w:rsid w:val="2A9E63EB"/>
    <w:rsid w:val="2AB713B1"/>
    <w:rsid w:val="2AC0225D"/>
    <w:rsid w:val="2AE93E22"/>
    <w:rsid w:val="2AF1285A"/>
    <w:rsid w:val="2B035647"/>
    <w:rsid w:val="2B051C42"/>
    <w:rsid w:val="2B113963"/>
    <w:rsid w:val="2B16179B"/>
    <w:rsid w:val="2B19261A"/>
    <w:rsid w:val="2B49327D"/>
    <w:rsid w:val="2B550337"/>
    <w:rsid w:val="2B9E7273"/>
    <w:rsid w:val="2BA40BEF"/>
    <w:rsid w:val="2BBF2566"/>
    <w:rsid w:val="2BCB0495"/>
    <w:rsid w:val="2BD260CA"/>
    <w:rsid w:val="2BD35B6A"/>
    <w:rsid w:val="2BFE7D7B"/>
    <w:rsid w:val="2C182462"/>
    <w:rsid w:val="2C2311D1"/>
    <w:rsid w:val="2C2D75DF"/>
    <w:rsid w:val="2C4D786B"/>
    <w:rsid w:val="2C602BDB"/>
    <w:rsid w:val="2C6823A1"/>
    <w:rsid w:val="2C6C7876"/>
    <w:rsid w:val="2CAC0E2A"/>
    <w:rsid w:val="2CB45E81"/>
    <w:rsid w:val="2CE2118A"/>
    <w:rsid w:val="2CE55B4D"/>
    <w:rsid w:val="2CF934F3"/>
    <w:rsid w:val="2D0F5867"/>
    <w:rsid w:val="2D122EC8"/>
    <w:rsid w:val="2D1672E5"/>
    <w:rsid w:val="2D2A3853"/>
    <w:rsid w:val="2D4C505E"/>
    <w:rsid w:val="2D4C6154"/>
    <w:rsid w:val="2D792360"/>
    <w:rsid w:val="2D797962"/>
    <w:rsid w:val="2D88767D"/>
    <w:rsid w:val="2D8E6FB3"/>
    <w:rsid w:val="2DB922DB"/>
    <w:rsid w:val="2DC07E9D"/>
    <w:rsid w:val="2DF00117"/>
    <w:rsid w:val="2E0012B9"/>
    <w:rsid w:val="2E010D08"/>
    <w:rsid w:val="2E2A0ADC"/>
    <w:rsid w:val="2E47332B"/>
    <w:rsid w:val="2E545ED9"/>
    <w:rsid w:val="2E5A3F80"/>
    <w:rsid w:val="2E5E4C95"/>
    <w:rsid w:val="2E6A55A9"/>
    <w:rsid w:val="2E934EB6"/>
    <w:rsid w:val="2EA34F59"/>
    <w:rsid w:val="2EC632C0"/>
    <w:rsid w:val="2EE03A0A"/>
    <w:rsid w:val="2EF8509E"/>
    <w:rsid w:val="2EFF4D6A"/>
    <w:rsid w:val="2F3708A3"/>
    <w:rsid w:val="2F550449"/>
    <w:rsid w:val="2F591191"/>
    <w:rsid w:val="2F5E7D93"/>
    <w:rsid w:val="2F725658"/>
    <w:rsid w:val="2F7412CB"/>
    <w:rsid w:val="2F7E4AE4"/>
    <w:rsid w:val="2F934A46"/>
    <w:rsid w:val="2FA7140E"/>
    <w:rsid w:val="2FA85035"/>
    <w:rsid w:val="2FB36612"/>
    <w:rsid w:val="2FBA5B15"/>
    <w:rsid w:val="2FBC67E4"/>
    <w:rsid w:val="2FBF5642"/>
    <w:rsid w:val="2FC12748"/>
    <w:rsid w:val="2FC71576"/>
    <w:rsid w:val="2FD13782"/>
    <w:rsid w:val="2FD53146"/>
    <w:rsid w:val="2FDF277E"/>
    <w:rsid w:val="2FEE41D0"/>
    <w:rsid w:val="2FF462A6"/>
    <w:rsid w:val="2FFF0C41"/>
    <w:rsid w:val="30163988"/>
    <w:rsid w:val="303C2D53"/>
    <w:rsid w:val="3050339C"/>
    <w:rsid w:val="30521787"/>
    <w:rsid w:val="30532C78"/>
    <w:rsid w:val="305922D5"/>
    <w:rsid w:val="30721B8F"/>
    <w:rsid w:val="307634C1"/>
    <w:rsid w:val="30A52274"/>
    <w:rsid w:val="30B56F90"/>
    <w:rsid w:val="31056B7E"/>
    <w:rsid w:val="311D3C57"/>
    <w:rsid w:val="312C3637"/>
    <w:rsid w:val="31792574"/>
    <w:rsid w:val="318747A9"/>
    <w:rsid w:val="319F3DF4"/>
    <w:rsid w:val="31AA78EA"/>
    <w:rsid w:val="31BB52B6"/>
    <w:rsid w:val="31D74670"/>
    <w:rsid w:val="31F47786"/>
    <w:rsid w:val="31FB265F"/>
    <w:rsid w:val="321421FE"/>
    <w:rsid w:val="321603DB"/>
    <w:rsid w:val="32370CEA"/>
    <w:rsid w:val="3242366C"/>
    <w:rsid w:val="32656D16"/>
    <w:rsid w:val="32781D73"/>
    <w:rsid w:val="327E3042"/>
    <w:rsid w:val="32881C25"/>
    <w:rsid w:val="32985760"/>
    <w:rsid w:val="32AF26D7"/>
    <w:rsid w:val="32DE1EE9"/>
    <w:rsid w:val="32F40DCE"/>
    <w:rsid w:val="331A27CD"/>
    <w:rsid w:val="332F17F5"/>
    <w:rsid w:val="33370B8C"/>
    <w:rsid w:val="334F0981"/>
    <w:rsid w:val="33612A2C"/>
    <w:rsid w:val="336A1E77"/>
    <w:rsid w:val="338D4B82"/>
    <w:rsid w:val="339B0DCA"/>
    <w:rsid w:val="33B97451"/>
    <w:rsid w:val="33CE28BE"/>
    <w:rsid w:val="33E158FA"/>
    <w:rsid w:val="33EA4887"/>
    <w:rsid w:val="33FC2BCD"/>
    <w:rsid w:val="33FD338C"/>
    <w:rsid w:val="33FE6D0E"/>
    <w:rsid w:val="342D5FA8"/>
    <w:rsid w:val="342E58CC"/>
    <w:rsid w:val="345A4513"/>
    <w:rsid w:val="34756EED"/>
    <w:rsid w:val="34872070"/>
    <w:rsid w:val="34B27815"/>
    <w:rsid w:val="34E329FC"/>
    <w:rsid w:val="34E737D5"/>
    <w:rsid w:val="34F45A2E"/>
    <w:rsid w:val="34F70B61"/>
    <w:rsid w:val="34FE44CC"/>
    <w:rsid w:val="35254F78"/>
    <w:rsid w:val="352D06D4"/>
    <w:rsid w:val="35337D9E"/>
    <w:rsid w:val="354304A9"/>
    <w:rsid w:val="35496650"/>
    <w:rsid w:val="354A50A4"/>
    <w:rsid w:val="35536F3C"/>
    <w:rsid w:val="35B42DB6"/>
    <w:rsid w:val="35CB021A"/>
    <w:rsid w:val="35ED1C8C"/>
    <w:rsid w:val="35EE268A"/>
    <w:rsid w:val="35F01FD8"/>
    <w:rsid w:val="361204A1"/>
    <w:rsid w:val="365175B8"/>
    <w:rsid w:val="368B2D92"/>
    <w:rsid w:val="36A70770"/>
    <w:rsid w:val="36C03E03"/>
    <w:rsid w:val="370A7835"/>
    <w:rsid w:val="37596911"/>
    <w:rsid w:val="37704D24"/>
    <w:rsid w:val="378E5E06"/>
    <w:rsid w:val="37A245A3"/>
    <w:rsid w:val="37B232EE"/>
    <w:rsid w:val="37F31FF6"/>
    <w:rsid w:val="37F454B1"/>
    <w:rsid w:val="38277991"/>
    <w:rsid w:val="382A4C12"/>
    <w:rsid w:val="383E335C"/>
    <w:rsid w:val="384F2C30"/>
    <w:rsid w:val="38610342"/>
    <w:rsid w:val="386B59CD"/>
    <w:rsid w:val="38D041F9"/>
    <w:rsid w:val="38EA36B7"/>
    <w:rsid w:val="38F37724"/>
    <w:rsid w:val="38F53992"/>
    <w:rsid w:val="38FD189B"/>
    <w:rsid w:val="390E34A0"/>
    <w:rsid w:val="39265C31"/>
    <w:rsid w:val="394C67D2"/>
    <w:rsid w:val="395472DE"/>
    <w:rsid w:val="395E5136"/>
    <w:rsid w:val="39670834"/>
    <w:rsid w:val="39997951"/>
    <w:rsid w:val="399A2377"/>
    <w:rsid w:val="39A06E7B"/>
    <w:rsid w:val="39AE155E"/>
    <w:rsid w:val="39BC5760"/>
    <w:rsid w:val="39C613E2"/>
    <w:rsid w:val="39CC412C"/>
    <w:rsid w:val="39DB680B"/>
    <w:rsid w:val="39F60C3B"/>
    <w:rsid w:val="3A0B13CF"/>
    <w:rsid w:val="3A232A2D"/>
    <w:rsid w:val="3A510DA4"/>
    <w:rsid w:val="3A6E3C2A"/>
    <w:rsid w:val="3A943C5B"/>
    <w:rsid w:val="3AC00B80"/>
    <w:rsid w:val="3AC831FE"/>
    <w:rsid w:val="3AD92F3B"/>
    <w:rsid w:val="3AE20EEA"/>
    <w:rsid w:val="3AE54A4A"/>
    <w:rsid w:val="3AEA6C89"/>
    <w:rsid w:val="3B0044C6"/>
    <w:rsid w:val="3B025488"/>
    <w:rsid w:val="3B035C7E"/>
    <w:rsid w:val="3B080EC1"/>
    <w:rsid w:val="3B0C583B"/>
    <w:rsid w:val="3B111C54"/>
    <w:rsid w:val="3B1D2FF7"/>
    <w:rsid w:val="3B222E47"/>
    <w:rsid w:val="3B37398F"/>
    <w:rsid w:val="3B72178B"/>
    <w:rsid w:val="3B802C58"/>
    <w:rsid w:val="3B8432AF"/>
    <w:rsid w:val="3B96729A"/>
    <w:rsid w:val="3B97354C"/>
    <w:rsid w:val="3BBB5BB5"/>
    <w:rsid w:val="3BC14A4F"/>
    <w:rsid w:val="3BCB3EBD"/>
    <w:rsid w:val="3BCB764F"/>
    <w:rsid w:val="3BFA4E3E"/>
    <w:rsid w:val="3BFD3B35"/>
    <w:rsid w:val="3C002773"/>
    <w:rsid w:val="3C1C099B"/>
    <w:rsid w:val="3C2C3461"/>
    <w:rsid w:val="3C3A6B33"/>
    <w:rsid w:val="3C500391"/>
    <w:rsid w:val="3C5870D1"/>
    <w:rsid w:val="3C884F38"/>
    <w:rsid w:val="3C90666F"/>
    <w:rsid w:val="3C9E6C85"/>
    <w:rsid w:val="3CC36D10"/>
    <w:rsid w:val="3CF66090"/>
    <w:rsid w:val="3CFE5419"/>
    <w:rsid w:val="3D391F75"/>
    <w:rsid w:val="3D3E3F65"/>
    <w:rsid w:val="3D4C500D"/>
    <w:rsid w:val="3D5E4EB1"/>
    <w:rsid w:val="3D760394"/>
    <w:rsid w:val="3D7B3684"/>
    <w:rsid w:val="3D9966E3"/>
    <w:rsid w:val="3DA41A1B"/>
    <w:rsid w:val="3DBF5030"/>
    <w:rsid w:val="3DC00712"/>
    <w:rsid w:val="3DC86278"/>
    <w:rsid w:val="3DD42F53"/>
    <w:rsid w:val="3DDE3BFD"/>
    <w:rsid w:val="3DE24122"/>
    <w:rsid w:val="3DE41195"/>
    <w:rsid w:val="3DE80ECD"/>
    <w:rsid w:val="3DF8592D"/>
    <w:rsid w:val="3E0561B1"/>
    <w:rsid w:val="3E10487B"/>
    <w:rsid w:val="3E1B6B6E"/>
    <w:rsid w:val="3E3549B6"/>
    <w:rsid w:val="3E8A26F1"/>
    <w:rsid w:val="3E966CB8"/>
    <w:rsid w:val="3EC56C14"/>
    <w:rsid w:val="3ECE1B9F"/>
    <w:rsid w:val="3EE8113F"/>
    <w:rsid w:val="3EF44186"/>
    <w:rsid w:val="3EF5791D"/>
    <w:rsid w:val="3F197BCF"/>
    <w:rsid w:val="3F204F6B"/>
    <w:rsid w:val="3F244CCF"/>
    <w:rsid w:val="3F364563"/>
    <w:rsid w:val="3F43611F"/>
    <w:rsid w:val="3F4E50D1"/>
    <w:rsid w:val="3F7D4B3A"/>
    <w:rsid w:val="3FA744C2"/>
    <w:rsid w:val="3FB07482"/>
    <w:rsid w:val="3FB4285D"/>
    <w:rsid w:val="3FBC79BC"/>
    <w:rsid w:val="3FC73D0F"/>
    <w:rsid w:val="3FF872BA"/>
    <w:rsid w:val="400D4B7A"/>
    <w:rsid w:val="40125D7E"/>
    <w:rsid w:val="40210CA4"/>
    <w:rsid w:val="404F0C7D"/>
    <w:rsid w:val="404F1088"/>
    <w:rsid w:val="405E447E"/>
    <w:rsid w:val="40734CCC"/>
    <w:rsid w:val="408A6025"/>
    <w:rsid w:val="40981BAC"/>
    <w:rsid w:val="40990531"/>
    <w:rsid w:val="40C141CB"/>
    <w:rsid w:val="40F645EA"/>
    <w:rsid w:val="410C771D"/>
    <w:rsid w:val="413B60B5"/>
    <w:rsid w:val="414111DD"/>
    <w:rsid w:val="41530EE2"/>
    <w:rsid w:val="41536776"/>
    <w:rsid w:val="415726BB"/>
    <w:rsid w:val="415B0039"/>
    <w:rsid w:val="41701E48"/>
    <w:rsid w:val="417240A6"/>
    <w:rsid w:val="419431AC"/>
    <w:rsid w:val="41A90232"/>
    <w:rsid w:val="41D140D4"/>
    <w:rsid w:val="41DC50C1"/>
    <w:rsid w:val="41E06642"/>
    <w:rsid w:val="420F3901"/>
    <w:rsid w:val="42124F73"/>
    <w:rsid w:val="4216418A"/>
    <w:rsid w:val="421772C3"/>
    <w:rsid w:val="42257AE9"/>
    <w:rsid w:val="42347EA2"/>
    <w:rsid w:val="42412F2F"/>
    <w:rsid w:val="424D6B0A"/>
    <w:rsid w:val="425015C0"/>
    <w:rsid w:val="428066E2"/>
    <w:rsid w:val="428506D7"/>
    <w:rsid w:val="42857B8B"/>
    <w:rsid w:val="42DD501D"/>
    <w:rsid w:val="42E4020E"/>
    <w:rsid w:val="42ED3F58"/>
    <w:rsid w:val="43117D62"/>
    <w:rsid w:val="431D4E48"/>
    <w:rsid w:val="435C2C74"/>
    <w:rsid w:val="436712DA"/>
    <w:rsid w:val="43721BEB"/>
    <w:rsid w:val="43741C50"/>
    <w:rsid w:val="43831647"/>
    <w:rsid w:val="439D6673"/>
    <w:rsid w:val="439D7E38"/>
    <w:rsid w:val="43C87875"/>
    <w:rsid w:val="43D37DE4"/>
    <w:rsid w:val="43E7286A"/>
    <w:rsid w:val="43FE3E0D"/>
    <w:rsid w:val="440657C5"/>
    <w:rsid w:val="44247069"/>
    <w:rsid w:val="442A28EF"/>
    <w:rsid w:val="443C0675"/>
    <w:rsid w:val="44403B4A"/>
    <w:rsid w:val="4458723C"/>
    <w:rsid w:val="44627B45"/>
    <w:rsid w:val="446829DF"/>
    <w:rsid w:val="44817C28"/>
    <w:rsid w:val="44941C35"/>
    <w:rsid w:val="449B3C7F"/>
    <w:rsid w:val="44A91427"/>
    <w:rsid w:val="44AF03FF"/>
    <w:rsid w:val="44BF6746"/>
    <w:rsid w:val="44CB4600"/>
    <w:rsid w:val="44D24380"/>
    <w:rsid w:val="44DC7820"/>
    <w:rsid w:val="44E970DC"/>
    <w:rsid w:val="45085D80"/>
    <w:rsid w:val="45086805"/>
    <w:rsid w:val="450D283A"/>
    <w:rsid w:val="450D6222"/>
    <w:rsid w:val="45192845"/>
    <w:rsid w:val="451A66DD"/>
    <w:rsid w:val="45476E9B"/>
    <w:rsid w:val="454C314C"/>
    <w:rsid w:val="458462B5"/>
    <w:rsid w:val="45D71E4F"/>
    <w:rsid w:val="45D77656"/>
    <w:rsid w:val="45DE3237"/>
    <w:rsid w:val="46017FAF"/>
    <w:rsid w:val="461E5FD8"/>
    <w:rsid w:val="463258A4"/>
    <w:rsid w:val="46350E41"/>
    <w:rsid w:val="46426793"/>
    <w:rsid w:val="464745F2"/>
    <w:rsid w:val="465310EB"/>
    <w:rsid w:val="46690CA7"/>
    <w:rsid w:val="468E6A86"/>
    <w:rsid w:val="46935036"/>
    <w:rsid w:val="46952915"/>
    <w:rsid w:val="46A54625"/>
    <w:rsid w:val="46CA5C5D"/>
    <w:rsid w:val="46CE7C29"/>
    <w:rsid w:val="46D53E7C"/>
    <w:rsid w:val="46DA2189"/>
    <w:rsid w:val="46F07517"/>
    <w:rsid w:val="472B1F8D"/>
    <w:rsid w:val="472F4A66"/>
    <w:rsid w:val="47375171"/>
    <w:rsid w:val="474E6265"/>
    <w:rsid w:val="475A7701"/>
    <w:rsid w:val="475B2443"/>
    <w:rsid w:val="47685928"/>
    <w:rsid w:val="476D306A"/>
    <w:rsid w:val="477C556A"/>
    <w:rsid w:val="478A7F1E"/>
    <w:rsid w:val="47B2482F"/>
    <w:rsid w:val="47D9048C"/>
    <w:rsid w:val="47F710D2"/>
    <w:rsid w:val="48013702"/>
    <w:rsid w:val="48161759"/>
    <w:rsid w:val="48322FC7"/>
    <w:rsid w:val="48490DAF"/>
    <w:rsid w:val="48855EC1"/>
    <w:rsid w:val="488E7099"/>
    <w:rsid w:val="48B45095"/>
    <w:rsid w:val="49046DFF"/>
    <w:rsid w:val="49096274"/>
    <w:rsid w:val="491D186F"/>
    <w:rsid w:val="4948724B"/>
    <w:rsid w:val="4962321B"/>
    <w:rsid w:val="496C6F39"/>
    <w:rsid w:val="49885B8C"/>
    <w:rsid w:val="499D3582"/>
    <w:rsid w:val="49AA01E4"/>
    <w:rsid w:val="49B3536E"/>
    <w:rsid w:val="49C30243"/>
    <w:rsid w:val="49E978A7"/>
    <w:rsid w:val="4A123E65"/>
    <w:rsid w:val="4A472502"/>
    <w:rsid w:val="4A5703FF"/>
    <w:rsid w:val="4A6B7D27"/>
    <w:rsid w:val="4A6F0A09"/>
    <w:rsid w:val="4A751136"/>
    <w:rsid w:val="4A981C2A"/>
    <w:rsid w:val="4AB17255"/>
    <w:rsid w:val="4AB5721E"/>
    <w:rsid w:val="4AB679B0"/>
    <w:rsid w:val="4ACC1388"/>
    <w:rsid w:val="4ACE0DE7"/>
    <w:rsid w:val="4AD04AF5"/>
    <w:rsid w:val="4B093B48"/>
    <w:rsid w:val="4B1135D9"/>
    <w:rsid w:val="4B383605"/>
    <w:rsid w:val="4B40256C"/>
    <w:rsid w:val="4B487E85"/>
    <w:rsid w:val="4B562C3D"/>
    <w:rsid w:val="4B5A375D"/>
    <w:rsid w:val="4B656453"/>
    <w:rsid w:val="4B755394"/>
    <w:rsid w:val="4B782EC9"/>
    <w:rsid w:val="4B9115FD"/>
    <w:rsid w:val="4BB66F58"/>
    <w:rsid w:val="4BEF009F"/>
    <w:rsid w:val="4C38775E"/>
    <w:rsid w:val="4C4219C7"/>
    <w:rsid w:val="4C6851FB"/>
    <w:rsid w:val="4C6F2AB0"/>
    <w:rsid w:val="4C8212B7"/>
    <w:rsid w:val="4C952A29"/>
    <w:rsid w:val="4CCA0C53"/>
    <w:rsid w:val="4CCA4988"/>
    <w:rsid w:val="4CD50E89"/>
    <w:rsid w:val="4CDD09AA"/>
    <w:rsid w:val="4CF64D37"/>
    <w:rsid w:val="4D0E0F58"/>
    <w:rsid w:val="4D2B4DA4"/>
    <w:rsid w:val="4D2D7185"/>
    <w:rsid w:val="4D33701C"/>
    <w:rsid w:val="4D351F74"/>
    <w:rsid w:val="4D3D3736"/>
    <w:rsid w:val="4D520EE3"/>
    <w:rsid w:val="4D577C33"/>
    <w:rsid w:val="4D6C2F6B"/>
    <w:rsid w:val="4D736328"/>
    <w:rsid w:val="4D8008E9"/>
    <w:rsid w:val="4D972F11"/>
    <w:rsid w:val="4D983879"/>
    <w:rsid w:val="4D9D0881"/>
    <w:rsid w:val="4DBC5533"/>
    <w:rsid w:val="4DD36387"/>
    <w:rsid w:val="4DDD1535"/>
    <w:rsid w:val="4E0F4861"/>
    <w:rsid w:val="4E367D6D"/>
    <w:rsid w:val="4E3875F7"/>
    <w:rsid w:val="4E52015B"/>
    <w:rsid w:val="4E7F6D31"/>
    <w:rsid w:val="4EAF35A7"/>
    <w:rsid w:val="4EBB55FD"/>
    <w:rsid w:val="4EE04B89"/>
    <w:rsid w:val="4EF3764B"/>
    <w:rsid w:val="4F1A66F6"/>
    <w:rsid w:val="4F4F6409"/>
    <w:rsid w:val="4F863185"/>
    <w:rsid w:val="4FAE6706"/>
    <w:rsid w:val="4FC05953"/>
    <w:rsid w:val="4FCE3FAC"/>
    <w:rsid w:val="500449E8"/>
    <w:rsid w:val="500F6282"/>
    <w:rsid w:val="50141BAE"/>
    <w:rsid w:val="501A2B80"/>
    <w:rsid w:val="50283336"/>
    <w:rsid w:val="502A13A8"/>
    <w:rsid w:val="50531777"/>
    <w:rsid w:val="50535360"/>
    <w:rsid w:val="50752A12"/>
    <w:rsid w:val="507D79C2"/>
    <w:rsid w:val="50AA1029"/>
    <w:rsid w:val="50B34EBC"/>
    <w:rsid w:val="50D63C63"/>
    <w:rsid w:val="50DC6AC9"/>
    <w:rsid w:val="50F265BC"/>
    <w:rsid w:val="50FF059E"/>
    <w:rsid w:val="513745F6"/>
    <w:rsid w:val="51416C9A"/>
    <w:rsid w:val="514B7E75"/>
    <w:rsid w:val="515343E7"/>
    <w:rsid w:val="515C33F4"/>
    <w:rsid w:val="516208B8"/>
    <w:rsid w:val="518D4A4B"/>
    <w:rsid w:val="51A965B0"/>
    <w:rsid w:val="51C128AE"/>
    <w:rsid w:val="51D76384"/>
    <w:rsid w:val="51E95198"/>
    <w:rsid w:val="51F47091"/>
    <w:rsid w:val="51FA4F95"/>
    <w:rsid w:val="520B5F88"/>
    <w:rsid w:val="520D5113"/>
    <w:rsid w:val="522E4EEE"/>
    <w:rsid w:val="523C3D87"/>
    <w:rsid w:val="525641EE"/>
    <w:rsid w:val="525842CE"/>
    <w:rsid w:val="526A2FD8"/>
    <w:rsid w:val="528E42A4"/>
    <w:rsid w:val="529B588B"/>
    <w:rsid w:val="52C013F8"/>
    <w:rsid w:val="52C76DDF"/>
    <w:rsid w:val="52D66B7D"/>
    <w:rsid w:val="5318386B"/>
    <w:rsid w:val="53323DAD"/>
    <w:rsid w:val="533B723F"/>
    <w:rsid w:val="536C3DAB"/>
    <w:rsid w:val="536D7B30"/>
    <w:rsid w:val="5392192F"/>
    <w:rsid w:val="53AC7A43"/>
    <w:rsid w:val="53AD13A4"/>
    <w:rsid w:val="53F744F3"/>
    <w:rsid w:val="53FD2742"/>
    <w:rsid w:val="54106AB4"/>
    <w:rsid w:val="5424592D"/>
    <w:rsid w:val="542B4939"/>
    <w:rsid w:val="54340F74"/>
    <w:rsid w:val="544A118A"/>
    <w:rsid w:val="545A3A55"/>
    <w:rsid w:val="54604FE7"/>
    <w:rsid w:val="547E6989"/>
    <w:rsid w:val="54AC5EF7"/>
    <w:rsid w:val="54D16C36"/>
    <w:rsid w:val="54E2789D"/>
    <w:rsid w:val="550C6E2E"/>
    <w:rsid w:val="55111870"/>
    <w:rsid w:val="55171946"/>
    <w:rsid w:val="55177DCE"/>
    <w:rsid w:val="5538262D"/>
    <w:rsid w:val="555E5AE0"/>
    <w:rsid w:val="556445D2"/>
    <w:rsid w:val="557422C3"/>
    <w:rsid w:val="557B6FF4"/>
    <w:rsid w:val="55837148"/>
    <w:rsid w:val="559415C0"/>
    <w:rsid w:val="55966A74"/>
    <w:rsid w:val="55AC4C59"/>
    <w:rsid w:val="55B5627C"/>
    <w:rsid w:val="55D525ED"/>
    <w:rsid w:val="55D65298"/>
    <w:rsid w:val="55F045EA"/>
    <w:rsid w:val="55F13EA1"/>
    <w:rsid w:val="56001735"/>
    <w:rsid w:val="563D1322"/>
    <w:rsid w:val="563E12F7"/>
    <w:rsid w:val="564E476A"/>
    <w:rsid w:val="5653403B"/>
    <w:rsid w:val="56660934"/>
    <w:rsid w:val="567F3EC4"/>
    <w:rsid w:val="56880BA8"/>
    <w:rsid w:val="56891E69"/>
    <w:rsid w:val="568A75AF"/>
    <w:rsid w:val="568D46C3"/>
    <w:rsid w:val="569D66E1"/>
    <w:rsid w:val="56C86D81"/>
    <w:rsid w:val="5719134F"/>
    <w:rsid w:val="57287E1A"/>
    <w:rsid w:val="57781AEF"/>
    <w:rsid w:val="57A05C40"/>
    <w:rsid w:val="57AA72A2"/>
    <w:rsid w:val="57CD6C1A"/>
    <w:rsid w:val="57E86878"/>
    <w:rsid w:val="57E91AD9"/>
    <w:rsid w:val="57ED1FE4"/>
    <w:rsid w:val="57F02892"/>
    <w:rsid w:val="58085483"/>
    <w:rsid w:val="58287186"/>
    <w:rsid w:val="582A4891"/>
    <w:rsid w:val="582B5E2C"/>
    <w:rsid w:val="5830610E"/>
    <w:rsid w:val="583216F1"/>
    <w:rsid w:val="584D593B"/>
    <w:rsid w:val="58501675"/>
    <w:rsid w:val="5865115A"/>
    <w:rsid w:val="586C5714"/>
    <w:rsid w:val="587D54F9"/>
    <w:rsid w:val="5880668F"/>
    <w:rsid w:val="588412FC"/>
    <w:rsid w:val="589866C3"/>
    <w:rsid w:val="589A52D5"/>
    <w:rsid w:val="589B0D09"/>
    <w:rsid w:val="58E911E3"/>
    <w:rsid w:val="58F63695"/>
    <w:rsid w:val="5904489E"/>
    <w:rsid w:val="59054D55"/>
    <w:rsid w:val="592C00B5"/>
    <w:rsid w:val="593C35E0"/>
    <w:rsid w:val="593D68F9"/>
    <w:rsid w:val="59403CD7"/>
    <w:rsid w:val="59467E34"/>
    <w:rsid w:val="594B55EF"/>
    <w:rsid w:val="594F4968"/>
    <w:rsid w:val="59500609"/>
    <w:rsid w:val="59643494"/>
    <w:rsid w:val="59B0707B"/>
    <w:rsid w:val="59EC25D3"/>
    <w:rsid w:val="59F36AB0"/>
    <w:rsid w:val="5A1438E9"/>
    <w:rsid w:val="5A1866C5"/>
    <w:rsid w:val="5A1D2A4F"/>
    <w:rsid w:val="5A3E3F96"/>
    <w:rsid w:val="5A62271A"/>
    <w:rsid w:val="5A66718B"/>
    <w:rsid w:val="5A6868F6"/>
    <w:rsid w:val="5A6C79D6"/>
    <w:rsid w:val="5A751CE3"/>
    <w:rsid w:val="5A8103D0"/>
    <w:rsid w:val="5A8414A8"/>
    <w:rsid w:val="5A8C2D52"/>
    <w:rsid w:val="5A8D5F69"/>
    <w:rsid w:val="5A930401"/>
    <w:rsid w:val="5AA30F21"/>
    <w:rsid w:val="5AC7781D"/>
    <w:rsid w:val="5AD1639A"/>
    <w:rsid w:val="5ADF04DC"/>
    <w:rsid w:val="5AE0623A"/>
    <w:rsid w:val="5B0158C2"/>
    <w:rsid w:val="5B0739E5"/>
    <w:rsid w:val="5B0C6BA6"/>
    <w:rsid w:val="5B1F794A"/>
    <w:rsid w:val="5B2A0068"/>
    <w:rsid w:val="5B4902A3"/>
    <w:rsid w:val="5B5B451C"/>
    <w:rsid w:val="5B6308FD"/>
    <w:rsid w:val="5B7A227F"/>
    <w:rsid w:val="5B940712"/>
    <w:rsid w:val="5B9D6AC0"/>
    <w:rsid w:val="5BE0251D"/>
    <w:rsid w:val="5BE44AE2"/>
    <w:rsid w:val="5BF60FA6"/>
    <w:rsid w:val="5BFA1A10"/>
    <w:rsid w:val="5C0458C8"/>
    <w:rsid w:val="5C164462"/>
    <w:rsid w:val="5C1657E5"/>
    <w:rsid w:val="5C3A115D"/>
    <w:rsid w:val="5C49424B"/>
    <w:rsid w:val="5C5868DD"/>
    <w:rsid w:val="5C6A61DF"/>
    <w:rsid w:val="5C75191E"/>
    <w:rsid w:val="5C7C5C1F"/>
    <w:rsid w:val="5C7F18AF"/>
    <w:rsid w:val="5CA61883"/>
    <w:rsid w:val="5CD069C8"/>
    <w:rsid w:val="5CD7753F"/>
    <w:rsid w:val="5CDE48FB"/>
    <w:rsid w:val="5CF151E6"/>
    <w:rsid w:val="5CFA1601"/>
    <w:rsid w:val="5D2067F3"/>
    <w:rsid w:val="5D26288C"/>
    <w:rsid w:val="5D39116F"/>
    <w:rsid w:val="5D4E7F3C"/>
    <w:rsid w:val="5D7D2091"/>
    <w:rsid w:val="5D8D3A79"/>
    <w:rsid w:val="5D924271"/>
    <w:rsid w:val="5D985506"/>
    <w:rsid w:val="5DB86284"/>
    <w:rsid w:val="5DBF5DE5"/>
    <w:rsid w:val="5DC14B3C"/>
    <w:rsid w:val="5DEC1BF2"/>
    <w:rsid w:val="5DF37570"/>
    <w:rsid w:val="5E10106D"/>
    <w:rsid w:val="5E1E510E"/>
    <w:rsid w:val="5E284080"/>
    <w:rsid w:val="5E2E25BF"/>
    <w:rsid w:val="5E51372C"/>
    <w:rsid w:val="5E60132D"/>
    <w:rsid w:val="5E8C3A4C"/>
    <w:rsid w:val="5E9F734D"/>
    <w:rsid w:val="5EB12DE3"/>
    <w:rsid w:val="5EB32F49"/>
    <w:rsid w:val="5EC305E0"/>
    <w:rsid w:val="5EDC6333"/>
    <w:rsid w:val="5EE835B7"/>
    <w:rsid w:val="5F3404FA"/>
    <w:rsid w:val="5F4E61B2"/>
    <w:rsid w:val="5F664ECD"/>
    <w:rsid w:val="5F6C4F0D"/>
    <w:rsid w:val="5F7419E8"/>
    <w:rsid w:val="5F7C312D"/>
    <w:rsid w:val="5F7C6EA2"/>
    <w:rsid w:val="5F8C0568"/>
    <w:rsid w:val="5FA35B04"/>
    <w:rsid w:val="5FB94992"/>
    <w:rsid w:val="5FC0164B"/>
    <w:rsid w:val="5FD84C88"/>
    <w:rsid w:val="5FE81890"/>
    <w:rsid w:val="605E1669"/>
    <w:rsid w:val="60675CFD"/>
    <w:rsid w:val="609823A6"/>
    <w:rsid w:val="60D321FA"/>
    <w:rsid w:val="60D755E7"/>
    <w:rsid w:val="60E7284D"/>
    <w:rsid w:val="610052F4"/>
    <w:rsid w:val="61190EC0"/>
    <w:rsid w:val="614D4E7F"/>
    <w:rsid w:val="61594A9A"/>
    <w:rsid w:val="61620113"/>
    <w:rsid w:val="616375A0"/>
    <w:rsid w:val="61867BA2"/>
    <w:rsid w:val="618C6993"/>
    <w:rsid w:val="61906C9A"/>
    <w:rsid w:val="61B42554"/>
    <w:rsid w:val="61BA66EB"/>
    <w:rsid w:val="61BD5144"/>
    <w:rsid w:val="61C6038C"/>
    <w:rsid w:val="61D81D11"/>
    <w:rsid w:val="61E37C3F"/>
    <w:rsid w:val="61E66A6A"/>
    <w:rsid w:val="620F7DE2"/>
    <w:rsid w:val="6216305F"/>
    <w:rsid w:val="62287B35"/>
    <w:rsid w:val="62301D0C"/>
    <w:rsid w:val="623D66F3"/>
    <w:rsid w:val="62481EAC"/>
    <w:rsid w:val="62561893"/>
    <w:rsid w:val="62642C9D"/>
    <w:rsid w:val="628151CE"/>
    <w:rsid w:val="62850AF5"/>
    <w:rsid w:val="62934079"/>
    <w:rsid w:val="62BE7191"/>
    <w:rsid w:val="62BE7F15"/>
    <w:rsid w:val="62DF4031"/>
    <w:rsid w:val="62EE6347"/>
    <w:rsid w:val="62F7367F"/>
    <w:rsid w:val="62FD1AF4"/>
    <w:rsid w:val="631965F3"/>
    <w:rsid w:val="63377DA8"/>
    <w:rsid w:val="633B726C"/>
    <w:rsid w:val="637F5406"/>
    <w:rsid w:val="63833FDD"/>
    <w:rsid w:val="638A5BB3"/>
    <w:rsid w:val="6393476C"/>
    <w:rsid w:val="63A75E8D"/>
    <w:rsid w:val="63AE0880"/>
    <w:rsid w:val="63B21EED"/>
    <w:rsid w:val="63BC122A"/>
    <w:rsid w:val="63BC3936"/>
    <w:rsid w:val="63E80737"/>
    <w:rsid w:val="64247BEE"/>
    <w:rsid w:val="644D48CF"/>
    <w:rsid w:val="6452273A"/>
    <w:rsid w:val="64611045"/>
    <w:rsid w:val="64617F50"/>
    <w:rsid w:val="6467106D"/>
    <w:rsid w:val="64785D98"/>
    <w:rsid w:val="647911AF"/>
    <w:rsid w:val="64890F0D"/>
    <w:rsid w:val="64EF6D01"/>
    <w:rsid w:val="65023C20"/>
    <w:rsid w:val="65192999"/>
    <w:rsid w:val="654E682C"/>
    <w:rsid w:val="655C6D41"/>
    <w:rsid w:val="65874629"/>
    <w:rsid w:val="65A8142C"/>
    <w:rsid w:val="65CA07FE"/>
    <w:rsid w:val="65D82800"/>
    <w:rsid w:val="65FA4641"/>
    <w:rsid w:val="66375474"/>
    <w:rsid w:val="6664618D"/>
    <w:rsid w:val="666D579A"/>
    <w:rsid w:val="667E7255"/>
    <w:rsid w:val="66AB6B7F"/>
    <w:rsid w:val="66B47F54"/>
    <w:rsid w:val="66CF008A"/>
    <w:rsid w:val="67424E78"/>
    <w:rsid w:val="6751606A"/>
    <w:rsid w:val="67534EE8"/>
    <w:rsid w:val="6777529A"/>
    <w:rsid w:val="677F4099"/>
    <w:rsid w:val="67870D3C"/>
    <w:rsid w:val="67996CB5"/>
    <w:rsid w:val="67A1730D"/>
    <w:rsid w:val="67A7119A"/>
    <w:rsid w:val="67A81600"/>
    <w:rsid w:val="67AA37F9"/>
    <w:rsid w:val="67B73F4A"/>
    <w:rsid w:val="67CA5CC9"/>
    <w:rsid w:val="67D646A5"/>
    <w:rsid w:val="67DF525C"/>
    <w:rsid w:val="67FA7D6B"/>
    <w:rsid w:val="67FD1477"/>
    <w:rsid w:val="67FE763E"/>
    <w:rsid w:val="68066BBF"/>
    <w:rsid w:val="681E06E0"/>
    <w:rsid w:val="681E5F9A"/>
    <w:rsid w:val="6832552C"/>
    <w:rsid w:val="684448B6"/>
    <w:rsid w:val="68644282"/>
    <w:rsid w:val="688666BB"/>
    <w:rsid w:val="68A81449"/>
    <w:rsid w:val="68AC589D"/>
    <w:rsid w:val="68B26860"/>
    <w:rsid w:val="68BB033C"/>
    <w:rsid w:val="68BF670A"/>
    <w:rsid w:val="68CE6433"/>
    <w:rsid w:val="68D535CF"/>
    <w:rsid w:val="68DB6CEA"/>
    <w:rsid w:val="68E97219"/>
    <w:rsid w:val="68EB0BD2"/>
    <w:rsid w:val="68F75275"/>
    <w:rsid w:val="68F8397B"/>
    <w:rsid w:val="68F90144"/>
    <w:rsid w:val="69027C2F"/>
    <w:rsid w:val="692D13A1"/>
    <w:rsid w:val="693214F6"/>
    <w:rsid w:val="69425646"/>
    <w:rsid w:val="695352F9"/>
    <w:rsid w:val="69741BB8"/>
    <w:rsid w:val="69895671"/>
    <w:rsid w:val="69920A5C"/>
    <w:rsid w:val="699459E0"/>
    <w:rsid w:val="69A07D9E"/>
    <w:rsid w:val="69A73606"/>
    <w:rsid w:val="69BC67DA"/>
    <w:rsid w:val="69C30FB0"/>
    <w:rsid w:val="69F00AC5"/>
    <w:rsid w:val="6A227094"/>
    <w:rsid w:val="6A2428BD"/>
    <w:rsid w:val="6A3E5424"/>
    <w:rsid w:val="6A43569A"/>
    <w:rsid w:val="6A533BAC"/>
    <w:rsid w:val="6A5D77C8"/>
    <w:rsid w:val="6A915014"/>
    <w:rsid w:val="6AC54886"/>
    <w:rsid w:val="6AC54993"/>
    <w:rsid w:val="6AC834E5"/>
    <w:rsid w:val="6ACA2D65"/>
    <w:rsid w:val="6AD42250"/>
    <w:rsid w:val="6ADF2872"/>
    <w:rsid w:val="6B04732B"/>
    <w:rsid w:val="6B061486"/>
    <w:rsid w:val="6B1344D3"/>
    <w:rsid w:val="6B591E4F"/>
    <w:rsid w:val="6B8C2EB8"/>
    <w:rsid w:val="6B8F0633"/>
    <w:rsid w:val="6B921669"/>
    <w:rsid w:val="6BBC4079"/>
    <w:rsid w:val="6BCC0FF9"/>
    <w:rsid w:val="6BF17FEC"/>
    <w:rsid w:val="6BF51917"/>
    <w:rsid w:val="6C0A5173"/>
    <w:rsid w:val="6C0D43AE"/>
    <w:rsid w:val="6C195D15"/>
    <w:rsid w:val="6C1C070B"/>
    <w:rsid w:val="6C1D5ADB"/>
    <w:rsid w:val="6C22081A"/>
    <w:rsid w:val="6C246FDB"/>
    <w:rsid w:val="6C2F4904"/>
    <w:rsid w:val="6C7411F2"/>
    <w:rsid w:val="6C85512F"/>
    <w:rsid w:val="6C8D6164"/>
    <w:rsid w:val="6CC156F1"/>
    <w:rsid w:val="6CC27390"/>
    <w:rsid w:val="6CCF6C6A"/>
    <w:rsid w:val="6CDC6DFC"/>
    <w:rsid w:val="6D285A8E"/>
    <w:rsid w:val="6D535020"/>
    <w:rsid w:val="6D7C3608"/>
    <w:rsid w:val="6D80489C"/>
    <w:rsid w:val="6D8574C8"/>
    <w:rsid w:val="6D8725FE"/>
    <w:rsid w:val="6DD21627"/>
    <w:rsid w:val="6DD84BE8"/>
    <w:rsid w:val="6E32209F"/>
    <w:rsid w:val="6E523B5E"/>
    <w:rsid w:val="6E551F03"/>
    <w:rsid w:val="6E5D0766"/>
    <w:rsid w:val="6E5D67D1"/>
    <w:rsid w:val="6E8345D9"/>
    <w:rsid w:val="6E9358D5"/>
    <w:rsid w:val="6E9F2AF1"/>
    <w:rsid w:val="6EA51CB9"/>
    <w:rsid w:val="6ED25A04"/>
    <w:rsid w:val="6F1960A6"/>
    <w:rsid w:val="6F2146A3"/>
    <w:rsid w:val="6F6147FC"/>
    <w:rsid w:val="6F637160"/>
    <w:rsid w:val="6F7702CA"/>
    <w:rsid w:val="6F7D207D"/>
    <w:rsid w:val="6F836436"/>
    <w:rsid w:val="6F8C2C83"/>
    <w:rsid w:val="6F8F505A"/>
    <w:rsid w:val="6F9960CC"/>
    <w:rsid w:val="6FC75FE0"/>
    <w:rsid w:val="6FCD1062"/>
    <w:rsid w:val="70552C03"/>
    <w:rsid w:val="70597AF6"/>
    <w:rsid w:val="70597BAC"/>
    <w:rsid w:val="70722F34"/>
    <w:rsid w:val="709017D8"/>
    <w:rsid w:val="70B51ED0"/>
    <w:rsid w:val="70B566C5"/>
    <w:rsid w:val="70BE30C9"/>
    <w:rsid w:val="70E15E59"/>
    <w:rsid w:val="70E36B31"/>
    <w:rsid w:val="70F20209"/>
    <w:rsid w:val="712C1918"/>
    <w:rsid w:val="717D15FE"/>
    <w:rsid w:val="717F68EB"/>
    <w:rsid w:val="718C7409"/>
    <w:rsid w:val="719906A5"/>
    <w:rsid w:val="719C34A6"/>
    <w:rsid w:val="71BF7BCC"/>
    <w:rsid w:val="71E82952"/>
    <w:rsid w:val="720A16FC"/>
    <w:rsid w:val="722D5AD5"/>
    <w:rsid w:val="72551DB7"/>
    <w:rsid w:val="726650E4"/>
    <w:rsid w:val="727230A2"/>
    <w:rsid w:val="727C1DDC"/>
    <w:rsid w:val="72CE1555"/>
    <w:rsid w:val="72E1300A"/>
    <w:rsid w:val="72E60B53"/>
    <w:rsid w:val="72F00050"/>
    <w:rsid w:val="72F229E1"/>
    <w:rsid w:val="732366FB"/>
    <w:rsid w:val="732D0FFC"/>
    <w:rsid w:val="735547A4"/>
    <w:rsid w:val="735A36FC"/>
    <w:rsid w:val="73B52487"/>
    <w:rsid w:val="73BA3246"/>
    <w:rsid w:val="73BC242F"/>
    <w:rsid w:val="73CB2A01"/>
    <w:rsid w:val="73CC621F"/>
    <w:rsid w:val="73CF6CB2"/>
    <w:rsid w:val="73D156DB"/>
    <w:rsid w:val="73EC44BA"/>
    <w:rsid w:val="74073E96"/>
    <w:rsid w:val="74091BB7"/>
    <w:rsid w:val="740C560D"/>
    <w:rsid w:val="74143226"/>
    <w:rsid w:val="74256BC3"/>
    <w:rsid w:val="74265AF5"/>
    <w:rsid w:val="742F3B63"/>
    <w:rsid w:val="74380768"/>
    <w:rsid w:val="74385B1D"/>
    <w:rsid w:val="74433E65"/>
    <w:rsid w:val="74647EA1"/>
    <w:rsid w:val="74705356"/>
    <w:rsid w:val="7477062F"/>
    <w:rsid w:val="747D38C3"/>
    <w:rsid w:val="747E00DF"/>
    <w:rsid w:val="74AB1AD1"/>
    <w:rsid w:val="74BF17D9"/>
    <w:rsid w:val="74CB7471"/>
    <w:rsid w:val="75103139"/>
    <w:rsid w:val="75235A60"/>
    <w:rsid w:val="75247CD8"/>
    <w:rsid w:val="7529431B"/>
    <w:rsid w:val="75785BC7"/>
    <w:rsid w:val="759954B6"/>
    <w:rsid w:val="75AE0C1D"/>
    <w:rsid w:val="75B85CFA"/>
    <w:rsid w:val="75C11D48"/>
    <w:rsid w:val="75FE5DC0"/>
    <w:rsid w:val="75FE6F82"/>
    <w:rsid w:val="76050813"/>
    <w:rsid w:val="76150483"/>
    <w:rsid w:val="7623626F"/>
    <w:rsid w:val="76396227"/>
    <w:rsid w:val="764A7061"/>
    <w:rsid w:val="764E2AF0"/>
    <w:rsid w:val="76541872"/>
    <w:rsid w:val="768D0EC4"/>
    <w:rsid w:val="76AE7AB6"/>
    <w:rsid w:val="76B63027"/>
    <w:rsid w:val="76C0588D"/>
    <w:rsid w:val="76D0043B"/>
    <w:rsid w:val="76DD2CED"/>
    <w:rsid w:val="76E21DFD"/>
    <w:rsid w:val="76E941FD"/>
    <w:rsid w:val="76FF70BF"/>
    <w:rsid w:val="7702357D"/>
    <w:rsid w:val="7704615A"/>
    <w:rsid w:val="7712353C"/>
    <w:rsid w:val="77175F0A"/>
    <w:rsid w:val="7720521B"/>
    <w:rsid w:val="772D7E72"/>
    <w:rsid w:val="77322658"/>
    <w:rsid w:val="774639C4"/>
    <w:rsid w:val="7770217B"/>
    <w:rsid w:val="77750DD6"/>
    <w:rsid w:val="779022FD"/>
    <w:rsid w:val="77931C3D"/>
    <w:rsid w:val="77A141A2"/>
    <w:rsid w:val="77A33623"/>
    <w:rsid w:val="77AD0820"/>
    <w:rsid w:val="77AD385B"/>
    <w:rsid w:val="77D8002E"/>
    <w:rsid w:val="77EE669A"/>
    <w:rsid w:val="78054971"/>
    <w:rsid w:val="780B799A"/>
    <w:rsid w:val="781630E5"/>
    <w:rsid w:val="782163A5"/>
    <w:rsid w:val="782E6710"/>
    <w:rsid w:val="783B5F9B"/>
    <w:rsid w:val="78411F99"/>
    <w:rsid w:val="784F5BD0"/>
    <w:rsid w:val="78797C8C"/>
    <w:rsid w:val="7884246C"/>
    <w:rsid w:val="78B72A19"/>
    <w:rsid w:val="78CF0442"/>
    <w:rsid w:val="78D77908"/>
    <w:rsid w:val="790D65A3"/>
    <w:rsid w:val="792F4266"/>
    <w:rsid w:val="79340381"/>
    <w:rsid w:val="793428E7"/>
    <w:rsid w:val="793C14F6"/>
    <w:rsid w:val="794B78D2"/>
    <w:rsid w:val="79915359"/>
    <w:rsid w:val="79A00E19"/>
    <w:rsid w:val="79A36337"/>
    <w:rsid w:val="79C44E38"/>
    <w:rsid w:val="79EB029B"/>
    <w:rsid w:val="7A075FF8"/>
    <w:rsid w:val="7A245514"/>
    <w:rsid w:val="7A2D7102"/>
    <w:rsid w:val="7A43337D"/>
    <w:rsid w:val="7A5F680C"/>
    <w:rsid w:val="7A6E0C5E"/>
    <w:rsid w:val="7A771D54"/>
    <w:rsid w:val="7A851D48"/>
    <w:rsid w:val="7A873E6E"/>
    <w:rsid w:val="7A8B1811"/>
    <w:rsid w:val="7A9F3B41"/>
    <w:rsid w:val="7AB31ECB"/>
    <w:rsid w:val="7ABD4CCF"/>
    <w:rsid w:val="7ABE4ADA"/>
    <w:rsid w:val="7AD64C5B"/>
    <w:rsid w:val="7ADB4FB0"/>
    <w:rsid w:val="7AE11671"/>
    <w:rsid w:val="7B050D7E"/>
    <w:rsid w:val="7B170DCA"/>
    <w:rsid w:val="7B1B2C38"/>
    <w:rsid w:val="7B1F7286"/>
    <w:rsid w:val="7B2817CB"/>
    <w:rsid w:val="7B2A1C17"/>
    <w:rsid w:val="7B526C9A"/>
    <w:rsid w:val="7B5A154C"/>
    <w:rsid w:val="7B5A7282"/>
    <w:rsid w:val="7B5D6DE7"/>
    <w:rsid w:val="7B674F5F"/>
    <w:rsid w:val="7B697716"/>
    <w:rsid w:val="7B992C7D"/>
    <w:rsid w:val="7BA87D8E"/>
    <w:rsid w:val="7BB72222"/>
    <w:rsid w:val="7BBF0361"/>
    <w:rsid w:val="7BC17510"/>
    <w:rsid w:val="7BD206CD"/>
    <w:rsid w:val="7BDD0BCD"/>
    <w:rsid w:val="7BFA5C39"/>
    <w:rsid w:val="7BFB387C"/>
    <w:rsid w:val="7C1339AD"/>
    <w:rsid w:val="7C2345BB"/>
    <w:rsid w:val="7C406C62"/>
    <w:rsid w:val="7C4C11CF"/>
    <w:rsid w:val="7C4D2980"/>
    <w:rsid w:val="7C793332"/>
    <w:rsid w:val="7C8A332A"/>
    <w:rsid w:val="7CC225F3"/>
    <w:rsid w:val="7CC24A0D"/>
    <w:rsid w:val="7CC62C8B"/>
    <w:rsid w:val="7CCB5A93"/>
    <w:rsid w:val="7CD2632C"/>
    <w:rsid w:val="7CE2738E"/>
    <w:rsid w:val="7D100EB0"/>
    <w:rsid w:val="7D1220DD"/>
    <w:rsid w:val="7D284EEF"/>
    <w:rsid w:val="7D531C52"/>
    <w:rsid w:val="7D5526E9"/>
    <w:rsid w:val="7D5D390C"/>
    <w:rsid w:val="7D661623"/>
    <w:rsid w:val="7D6904AE"/>
    <w:rsid w:val="7D837B00"/>
    <w:rsid w:val="7D9E2742"/>
    <w:rsid w:val="7DBE34DA"/>
    <w:rsid w:val="7E281320"/>
    <w:rsid w:val="7E2B366F"/>
    <w:rsid w:val="7E343599"/>
    <w:rsid w:val="7E3E20B3"/>
    <w:rsid w:val="7E8B3D11"/>
    <w:rsid w:val="7EC17A26"/>
    <w:rsid w:val="7ECB2A96"/>
    <w:rsid w:val="7ECD6679"/>
    <w:rsid w:val="7EFE4718"/>
    <w:rsid w:val="7F071C2F"/>
    <w:rsid w:val="7F162452"/>
    <w:rsid w:val="7F2440DC"/>
    <w:rsid w:val="7F37022F"/>
    <w:rsid w:val="7F961531"/>
    <w:rsid w:val="7FAB08BC"/>
    <w:rsid w:val="7FD135CF"/>
    <w:rsid w:val="7FDE3F85"/>
    <w:rsid w:val="7FDF50BE"/>
    <w:rsid w:val="7FEF5DC3"/>
    <w:rsid w:val="7F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2018-09-06T05:44:00Z</dcterms:created>
  <dc:creator>博尔吉特走日</dc:creator>
  <cp:lastModifiedBy>博尔吉特走日</cp:lastModifiedBy>
  <dcterms:modified xsi:type="dcterms:W3CDTF">2018-11-20T02:56:26Z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